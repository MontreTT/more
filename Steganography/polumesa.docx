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CAFA" w14:textId="3256C85A" w:rsidR="00133E1B" w:rsidRDefault="00133E1B">
      <w:pPr>
        <w:pStyle w:val="Title"/>
        <w:rPr>
          <w:lang w:val="el-GR"/>
        </w:rPr>
      </w:pPr>
      <w:r>
        <w:rPr>
          <w:lang w:val="el-GR"/>
        </w:rPr>
        <w:t>Πολυμέσα</w:t>
      </w:r>
    </w:p>
    <w:p w14:paraId="16A4DB06" w14:textId="5B9C7E48" w:rsidR="00133E1B" w:rsidRPr="00133E1B" w:rsidRDefault="00133E1B" w:rsidP="00133E1B">
      <w:pPr>
        <w:pStyle w:val="Heading1"/>
        <w:rPr>
          <w:lang w:val="el-GR"/>
        </w:rPr>
      </w:pPr>
      <w:r>
        <w:t>Steganography</w:t>
      </w:r>
    </w:p>
    <w:p w14:paraId="50F42062" w14:textId="4B9A56CB" w:rsidR="00133E1B" w:rsidRDefault="00133E1B" w:rsidP="00133E1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Υλοποιήσαμε προγράμματα για την </w:t>
      </w:r>
      <w:proofErr w:type="spellStart"/>
      <w:r>
        <w:rPr>
          <w:rFonts w:cstheme="minorHAnsi"/>
          <w:sz w:val="24"/>
          <w:szCs w:val="24"/>
          <w:lang w:val="el-GR"/>
        </w:rPr>
        <w:t>στεγανογραφία</w:t>
      </w:r>
      <w:proofErr w:type="spellEnd"/>
      <w:r>
        <w:rPr>
          <w:rFonts w:cstheme="minorHAnsi"/>
          <w:sz w:val="24"/>
          <w:szCs w:val="24"/>
          <w:lang w:val="el-GR"/>
        </w:rPr>
        <w:t xml:space="preserve"> κρυφών μηνυμάτων σε αρχεία εικόνας , ήχου και βίντεο. Σκοπός της </w:t>
      </w:r>
      <w:proofErr w:type="spellStart"/>
      <w:r>
        <w:rPr>
          <w:rFonts w:cstheme="minorHAnsi"/>
          <w:sz w:val="24"/>
          <w:szCs w:val="24"/>
          <w:lang w:val="el-GR"/>
        </w:rPr>
        <w:t>στεγανογραφίας</w:t>
      </w:r>
      <w:proofErr w:type="spellEnd"/>
      <w:r>
        <w:rPr>
          <w:rFonts w:cstheme="minorHAnsi"/>
          <w:sz w:val="24"/>
          <w:szCs w:val="24"/>
          <w:lang w:val="el-GR"/>
        </w:rPr>
        <w:t xml:space="preserve"> είναι η απόκρυψη κρυφού μηνύματος εσωτερικά του αρχείου με τέτοιο τρόπο ώστε να μην είναι ορατό και να μην διαταράσσεται η μορφή του .</w:t>
      </w:r>
    </w:p>
    <w:p w14:paraId="12156922" w14:textId="55859A26" w:rsidR="00626F1F" w:rsidRPr="00626F1F" w:rsidRDefault="00626F1F" w:rsidP="00133E1B">
      <w:pPr>
        <w:rPr>
          <w:b/>
          <w:bCs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Υπάρχουν δύο κατηγορίες μεθόδων </w:t>
      </w:r>
      <w:proofErr w:type="spellStart"/>
      <w:r>
        <w:rPr>
          <w:rFonts w:cstheme="minorHAnsi"/>
          <w:sz w:val="24"/>
          <w:szCs w:val="24"/>
          <w:lang w:val="el-GR"/>
        </w:rPr>
        <w:t>στεγανογραφίας</w:t>
      </w:r>
      <w:proofErr w:type="spellEnd"/>
      <w:r>
        <w:rPr>
          <w:rFonts w:cstheme="minorHAnsi"/>
          <w:sz w:val="24"/>
          <w:szCs w:val="24"/>
          <w:lang w:val="el-GR"/>
        </w:rPr>
        <w:t xml:space="preserve"> , </w:t>
      </w:r>
      <w:r w:rsidRPr="00964D90">
        <w:rPr>
          <w:b/>
          <w:bCs/>
        </w:rPr>
        <w:t>Spatial</w:t>
      </w:r>
      <w:r w:rsidRPr="00626F1F">
        <w:rPr>
          <w:b/>
          <w:bCs/>
          <w:lang w:val="el-GR"/>
        </w:rPr>
        <w:t xml:space="preserve"> </w:t>
      </w:r>
      <w:r w:rsidRPr="00964D90">
        <w:rPr>
          <w:b/>
          <w:bCs/>
        </w:rPr>
        <w:t>Domain</w:t>
      </w:r>
      <w:r w:rsidRPr="00626F1F">
        <w:rPr>
          <w:b/>
          <w:bCs/>
          <w:lang w:val="el-GR"/>
        </w:rPr>
        <w:t xml:space="preserve"> </w:t>
      </w:r>
      <w:r>
        <w:rPr>
          <w:lang w:val="el-GR"/>
        </w:rPr>
        <w:t xml:space="preserve"> (άμεσα στις  </w:t>
      </w:r>
      <w:proofErr w:type="spellStart"/>
      <w:r>
        <w:rPr>
          <w:lang w:val="el-GR"/>
        </w:rPr>
        <w:t>τιμες</w:t>
      </w:r>
      <w:proofErr w:type="spellEnd"/>
      <w:r>
        <w:rPr>
          <w:lang w:val="el-GR"/>
        </w:rPr>
        <w:t xml:space="preserve"> πχ </w:t>
      </w:r>
      <w:r>
        <w:t>pixel</w:t>
      </w:r>
      <w:r w:rsidRPr="00626F1F">
        <w:rPr>
          <w:lang w:val="el-GR"/>
        </w:rPr>
        <w:t>,</w:t>
      </w:r>
      <w:proofErr w:type="spellStart"/>
      <w:r>
        <w:t>audioframe</w:t>
      </w:r>
      <w:proofErr w:type="spellEnd"/>
      <w:r w:rsidRPr="00626F1F">
        <w:rPr>
          <w:lang w:val="el-GR"/>
        </w:rPr>
        <w:t xml:space="preserve"> </w:t>
      </w:r>
      <w:proofErr w:type="spellStart"/>
      <w:r>
        <w:t>etc</w:t>
      </w:r>
      <w:proofErr w:type="spellEnd"/>
      <w:r>
        <w:rPr>
          <w:lang w:val="el-GR"/>
        </w:rPr>
        <w:t>)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Transform</w:t>
      </w:r>
      <w:r w:rsidRPr="00626F1F">
        <w:rPr>
          <w:b/>
          <w:bCs/>
          <w:lang w:val="el-GR"/>
        </w:rPr>
        <w:t xml:space="preserve"> </w:t>
      </w:r>
      <w:r w:rsidRPr="00964D90">
        <w:rPr>
          <w:b/>
          <w:bCs/>
        </w:rPr>
        <w:t>Domain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(με χρήση </w:t>
      </w:r>
      <w:r>
        <w:t>transformations</w:t>
      </w:r>
      <w:r w:rsidRPr="00626F1F">
        <w:rPr>
          <w:lang w:val="el-GR"/>
        </w:rPr>
        <w:t xml:space="preserve"> </w:t>
      </w:r>
      <w:r>
        <w:rPr>
          <w:lang w:val="el-GR"/>
        </w:rPr>
        <w:t xml:space="preserve">πχ </w:t>
      </w:r>
      <w:r>
        <w:t>DCT</w:t>
      </w:r>
      <w:r>
        <w:rPr>
          <w:lang w:val="el-GR"/>
        </w:rPr>
        <w:t xml:space="preserve"> </w:t>
      </w:r>
      <w:r w:rsidRPr="00626F1F">
        <w:rPr>
          <w:lang w:val="el-GR"/>
        </w:rPr>
        <w:t>)</w:t>
      </w:r>
      <w:r>
        <w:rPr>
          <w:b/>
          <w:bCs/>
          <w:lang w:val="el-GR"/>
        </w:rPr>
        <w:t>.</w:t>
      </w:r>
    </w:p>
    <w:p w14:paraId="7B00774B" w14:textId="422E1821" w:rsidR="00133E1B" w:rsidRPr="00133E1B" w:rsidRDefault="00626F1F" w:rsidP="00133E1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Επιλέξαμε να ασχοληθούμε</w:t>
      </w:r>
      <w:r w:rsidR="00133E1B">
        <w:rPr>
          <w:rFonts w:cstheme="minorHAnsi"/>
          <w:sz w:val="24"/>
          <w:szCs w:val="24"/>
          <w:lang w:val="el-GR"/>
        </w:rPr>
        <w:t xml:space="preserve"> με </w:t>
      </w:r>
      <w:r w:rsidR="00133E1B">
        <w:rPr>
          <w:rFonts w:cstheme="minorHAnsi"/>
          <w:sz w:val="24"/>
          <w:szCs w:val="24"/>
        </w:rPr>
        <w:t>LSB</w:t>
      </w:r>
      <w:r>
        <w:rPr>
          <w:rFonts w:cstheme="minorHAnsi"/>
          <w:sz w:val="24"/>
          <w:szCs w:val="24"/>
          <w:lang w:val="el-GR"/>
        </w:rPr>
        <w:t xml:space="preserve"> που είναι και η πιο διαδεδομένη</w:t>
      </w:r>
      <w:r w:rsidR="00133E1B" w:rsidRPr="00133E1B">
        <w:rPr>
          <w:rFonts w:cstheme="minorHAnsi"/>
          <w:sz w:val="24"/>
          <w:szCs w:val="24"/>
          <w:lang w:val="el-GR"/>
        </w:rPr>
        <w:t xml:space="preserve"> ,</w:t>
      </w:r>
      <w:r w:rsidR="00133E1B">
        <w:rPr>
          <w:rFonts w:cstheme="minorHAnsi"/>
          <w:sz w:val="24"/>
          <w:szCs w:val="24"/>
          <w:lang w:val="el-GR"/>
        </w:rPr>
        <w:t>δηλαδή</w:t>
      </w:r>
      <w:r>
        <w:rPr>
          <w:rFonts w:cstheme="minorHAnsi"/>
          <w:sz w:val="24"/>
          <w:szCs w:val="24"/>
          <w:lang w:val="el-GR"/>
        </w:rPr>
        <w:t xml:space="preserve"> απόκρυψη του μηνύματος</w:t>
      </w:r>
      <w:r w:rsidR="00133E1B">
        <w:rPr>
          <w:rFonts w:cstheme="minorHAnsi"/>
          <w:sz w:val="24"/>
          <w:szCs w:val="24"/>
          <w:lang w:val="el-GR"/>
        </w:rPr>
        <w:t xml:space="preserve"> αλλάζοντας την τιμή </w:t>
      </w:r>
      <w:r>
        <w:rPr>
          <w:rFonts w:cstheme="minorHAnsi"/>
          <w:sz w:val="24"/>
          <w:szCs w:val="24"/>
          <w:lang w:val="el-GR"/>
        </w:rPr>
        <w:t xml:space="preserve">των </w:t>
      </w:r>
      <w:r w:rsidR="00133E1B">
        <w:rPr>
          <w:rFonts w:cstheme="minorHAnsi"/>
          <w:sz w:val="24"/>
          <w:szCs w:val="24"/>
          <w:lang w:val="el-GR"/>
        </w:rPr>
        <w:t>λιγότερο σημαντικ</w:t>
      </w:r>
      <w:r>
        <w:rPr>
          <w:rFonts w:cstheme="minorHAnsi"/>
          <w:sz w:val="24"/>
          <w:szCs w:val="24"/>
          <w:lang w:val="el-GR"/>
        </w:rPr>
        <w:t xml:space="preserve">ών </w:t>
      </w:r>
      <w:r w:rsidR="00133E1B">
        <w:rPr>
          <w:rFonts w:cstheme="minorHAnsi"/>
          <w:sz w:val="24"/>
          <w:szCs w:val="24"/>
        </w:rPr>
        <w:t>bit</w:t>
      </w:r>
      <w:r w:rsidR="00133E1B" w:rsidRPr="00133E1B">
        <w:rPr>
          <w:rFonts w:cstheme="minorHAnsi"/>
          <w:sz w:val="24"/>
          <w:szCs w:val="24"/>
          <w:lang w:val="el-GR"/>
        </w:rPr>
        <w:t xml:space="preserve"> </w:t>
      </w:r>
      <w:r w:rsidR="00133E1B">
        <w:rPr>
          <w:rFonts w:cstheme="minorHAnsi"/>
          <w:sz w:val="24"/>
          <w:szCs w:val="24"/>
          <w:lang w:val="el-GR"/>
        </w:rPr>
        <w:t>κάθε μονάδας πληροφορίας</w:t>
      </w:r>
      <w:r>
        <w:rPr>
          <w:rFonts w:cstheme="minorHAnsi"/>
          <w:sz w:val="24"/>
          <w:szCs w:val="24"/>
          <w:lang w:val="el-GR"/>
        </w:rPr>
        <w:t xml:space="preserve"> του αρχικού αρχείου. </w:t>
      </w:r>
    </w:p>
    <w:p w14:paraId="0AD12E17" w14:textId="77777777" w:rsidR="00626F1F" w:rsidRPr="00217322" w:rsidRDefault="00626F1F" w:rsidP="00626F1F">
      <w:pPr>
        <w:tabs>
          <w:tab w:val="left" w:pos="2027"/>
        </w:tabs>
        <w:rPr>
          <w:lang w:val="el-GR"/>
        </w:rPr>
      </w:pPr>
    </w:p>
    <w:p w14:paraId="53A73258" w14:textId="0CF26545" w:rsidR="00133E1B" w:rsidRDefault="00520D29" w:rsidP="00615C01">
      <w:pPr>
        <w:tabs>
          <w:tab w:val="left" w:pos="2027"/>
        </w:tabs>
        <w:rPr>
          <w:color w:val="0000FF"/>
          <w:u w:val="single"/>
        </w:rPr>
      </w:pPr>
      <w:hyperlink r:id="rId10" w:history="1">
        <w:r w:rsidR="00626F1F" w:rsidRPr="00626F1F">
          <w:rPr>
            <w:color w:val="0000FF"/>
            <w:u w:val="single"/>
          </w:rPr>
          <w:t>A Survey on different techniques of steganography (matec-conferences.org)</w:t>
        </w:r>
      </w:hyperlink>
    </w:p>
    <w:p w14:paraId="4A23D012" w14:textId="77777777" w:rsidR="00615C01" w:rsidRPr="00615C01" w:rsidRDefault="00615C01" w:rsidP="00615C01">
      <w:pPr>
        <w:tabs>
          <w:tab w:val="left" w:pos="2027"/>
        </w:tabs>
        <w:rPr>
          <w:sz w:val="24"/>
          <w:szCs w:val="24"/>
        </w:rPr>
      </w:pPr>
    </w:p>
    <w:p w14:paraId="7BABF7B2" w14:textId="55D40BD1" w:rsidR="00D81A2B" w:rsidRPr="00D81A2B" w:rsidRDefault="002E4D92" w:rsidP="00D81A2B">
      <w:pPr>
        <w:pStyle w:val="Heading1"/>
        <w:rPr>
          <w:lang w:val="el-GR"/>
        </w:rPr>
      </w:pPr>
      <w:r>
        <w:rPr>
          <w:lang w:val="el-GR"/>
        </w:rPr>
        <w:t>Οδηγίες Χρήσης</w:t>
      </w:r>
    </w:p>
    <w:p w14:paraId="4DE45419" w14:textId="550589D0" w:rsidR="00D81A2B" w:rsidRDefault="00D81A2B" w:rsidP="002E4D92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Τα</w:t>
      </w:r>
      <w:r w:rsidRPr="00D81A2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script</w:t>
      </w:r>
      <w:r w:rsidRPr="00D81A2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είναι</w:t>
      </w:r>
      <w:r w:rsidRPr="00D81A2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γραμμένα σε </w:t>
      </w:r>
      <w:r>
        <w:rPr>
          <w:rFonts w:cstheme="minorHAnsi"/>
          <w:sz w:val="24"/>
          <w:szCs w:val="24"/>
        </w:rPr>
        <w:t>Python</w:t>
      </w:r>
      <w:r w:rsidRPr="00D81A2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3 . Σε κάθε φάκελο βρίσκονται τα </w:t>
      </w:r>
      <w:proofErr w:type="spellStart"/>
      <w:r>
        <w:rPr>
          <w:rFonts w:cstheme="minorHAnsi"/>
          <w:sz w:val="24"/>
          <w:szCs w:val="24"/>
        </w:rPr>
        <w:t>sc</w:t>
      </w:r>
      <w:proofErr w:type="spellEnd"/>
      <w:r w:rsidR="00615C01">
        <w:rPr>
          <w:rFonts w:cstheme="minorHAnsi"/>
          <w:sz w:val="24"/>
          <w:szCs w:val="24"/>
          <w:lang w:val="el-GR"/>
        </w:rPr>
        <w:t>ρ</w:t>
      </w:r>
      <w:proofErr w:type="spellStart"/>
      <w:r>
        <w:rPr>
          <w:rFonts w:cstheme="minorHAnsi"/>
          <w:sz w:val="24"/>
          <w:szCs w:val="24"/>
        </w:rPr>
        <w:t>ipt</w:t>
      </w:r>
      <w:proofErr w:type="spellEnd"/>
      <w:r w:rsidRPr="00D81A2B">
        <w:rPr>
          <w:rFonts w:cstheme="minorHAnsi"/>
          <w:sz w:val="24"/>
          <w:szCs w:val="24"/>
          <w:lang w:val="el-GR"/>
        </w:rPr>
        <w:t xml:space="preserve">  </w:t>
      </w:r>
      <w:r w:rsidRPr="00D81A2B">
        <w:rPr>
          <w:rFonts w:cstheme="minorHAnsi"/>
          <w:b/>
          <w:bCs/>
          <w:sz w:val="24"/>
          <w:szCs w:val="24"/>
        </w:rPr>
        <w:t>encode</w:t>
      </w:r>
      <w:r w:rsidRPr="00D81A2B">
        <w:rPr>
          <w:rFonts w:cstheme="minorHAnsi"/>
          <w:b/>
          <w:bCs/>
          <w:sz w:val="24"/>
          <w:szCs w:val="24"/>
          <w:lang w:val="el-GR"/>
        </w:rPr>
        <w:t>.</w:t>
      </w:r>
      <w:proofErr w:type="spellStart"/>
      <w:r w:rsidRPr="00D81A2B">
        <w:rPr>
          <w:rFonts w:cstheme="minorHAnsi"/>
          <w:b/>
          <w:bCs/>
          <w:sz w:val="24"/>
          <w:szCs w:val="24"/>
        </w:rPr>
        <w:t>py</w:t>
      </w:r>
      <w:proofErr w:type="spellEnd"/>
      <w:r w:rsidRPr="00D81A2B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</w:t>
      </w:r>
      <w:r w:rsidRPr="00D81A2B">
        <w:rPr>
          <w:rFonts w:cstheme="minorHAnsi"/>
          <w:b/>
          <w:bCs/>
          <w:sz w:val="24"/>
          <w:szCs w:val="24"/>
        </w:rPr>
        <w:t>decode</w:t>
      </w:r>
      <w:r w:rsidRPr="00D81A2B">
        <w:rPr>
          <w:rFonts w:cstheme="minorHAnsi"/>
          <w:b/>
          <w:bCs/>
          <w:sz w:val="24"/>
          <w:szCs w:val="24"/>
          <w:lang w:val="el-GR"/>
        </w:rPr>
        <w:t>.</w:t>
      </w:r>
      <w:proofErr w:type="spellStart"/>
      <w:r w:rsidRPr="00D81A2B">
        <w:rPr>
          <w:rFonts w:cstheme="minorHAnsi"/>
          <w:b/>
          <w:bCs/>
          <w:sz w:val="24"/>
          <w:szCs w:val="24"/>
        </w:rPr>
        <w:t>py</w:t>
      </w:r>
      <w:proofErr w:type="spellEnd"/>
      <w:r>
        <w:rPr>
          <w:rFonts w:cstheme="minorHAnsi"/>
          <w:sz w:val="24"/>
          <w:szCs w:val="24"/>
          <w:lang w:val="el-GR"/>
        </w:rPr>
        <w:t xml:space="preserve"> </w:t>
      </w:r>
      <w:r w:rsidRPr="00D81A2B">
        <w:rPr>
          <w:rFonts w:cstheme="minorHAnsi"/>
          <w:sz w:val="24"/>
          <w:szCs w:val="24"/>
          <w:lang w:val="el-GR"/>
        </w:rPr>
        <w:t xml:space="preserve"> . </w:t>
      </w:r>
      <w:r>
        <w:rPr>
          <w:rFonts w:cstheme="minorHAnsi"/>
          <w:sz w:val="24"/>
          <w:szCs w:val="24"/>
          <w:lang w:val="el-GR"/>
        </w:rPr>
        <w:t xml:space="preserve">Το  </w:t>
      </w:r>
      <w:r w:rsidRPr="00D81A2B">
        <w:rPr>
          <w:rFonts w:cstheme="minorHAnsi"/>
          <w:b/>
          <w:bCs/>
          <w:sz w:val="24"/>
          <w:szCs w:val="24"/>
        </w:rPr>
        <w:t>encode</w:t>
      </w:r>
      <w:r w:rsidRPr="00D81A2B">
        <w:rPr>
          <w:rFonts w:cstheme="minorHAnsi"/>
          <w:b/>
          <w:bCs/>
          <w:sz w:val="24"/>
          <w:szCs w:val="24"/>
          <w:lang w:val="el-GR"/>
        </w:rPr>
        <w:t xml:space="preserve"> .</w:t>
      </w:r>
      <w:proofErr w:type="spellStart"/>
      <w:r w:rsidRPr="00D81A2B">
        <w:rPr>
          <w:rFonts w:cstheme="minorHAnsi"/>
          <w:b/>
          <w:bCs/>
          <w:sz w:val="24"/>
          <w:szCs w:val="24"/>
        </w:rPr>
        <w:t>py</w:t>
      </w:r>
      <w:proofErr w:type="spellEnd"/>
      <w:r w:rsidRPr="00D81A2B">
        <w:rPr>
          <w:rFonts w:cstheme="minorHAnsi"/>
          <w:b/>
          <w:bCs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δέχεται όρισμα  ένα αρχείο και μήνυμα </w:t>
      </w:r>
      <w:r w:rsidRPr="00D81A2B">
        <w:rPr>
          <w:rFonts w:cstheme="minorHAnsi"/>
          <w:sz w:val="24"/>
          <w:szCs w:val="24"/>
          <w:lang w:val="el-GR"/>
        </w:rPr>
        <w:t xml:space="preserve">, </w:t>
      </w:r>
      <w:r>
        <w:rPr>
          <w:rFonts w:cstheme="minorHAnsi"/>
          <w:sz w:val="24"/>
          <w:szCs w:val="24"/>
          <w:lang w:val="el-GR"/>
        </w:rPr>
        <w:t xml:space="preserve">και παράγει </w:t>
      </w:r>
      <w:r w:rsidR="00615C01">
        <w:rPr>
          <w:rFonts w:cstheme="minorHAnsi"/>
          <w:sz w:val="24"/>
          <w:szCs w:val="24"/>
          <w:lang w:val="el-GR"/>
        </w:rPr>
        <w:t xml:space="preserve">ένα </w:t>
      </w:r>
      <w:proofErr w:type="spellStart"/>
      <w:r w:rsidR="00615C01">
        <w:rPr>
          <w:rFonts w:cstheme="minorHAnsi"/>
          <w:sz w:val="24"/>
          <w:szCs w:val="24"/>
          <w:lang w:val="el-GR"/>
        </w:rPr>
        <w:t>στεγανογραφημένο</w:t>
      </w:r>
      <w:proofErr w:type="spellEnd"/>
      <w:r w:rsidR="00615C01">
        <w:rPr>
          <w:rFonts w:cstheme="minorHAnsi"/>
          <w:sz w:val="24"/>
          <w:szCs w:val="24"/>
          <w:lang w:val="el-GR"/>
        </w:rPr>
        <w:t xml:space="preserve"> αρχείο</w:t>
      </w:r>
      <w:r w:rsidR="00615C01" w:rsidRPr="00615C0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.Το </w:t>
      </w:r>
      <w:r w:rsidRPr="00D81A2B">
        <w:rPr>
          <w:rFonts w:cstheme="minorHAnsi"/>
          <w:b/>
          <w:bCs/>
          <w:sz w:val="24"/>
          <w:szCs w:val="24"/>
        </w:rPr>
        <w:t>decode</w:t>
      </w:r>
      <w:r w:rsidRPr="00D81A2B">
        <w:rPr>
          <w:rFonts w:cstheme="minorHAnsi"/>
          <w:b/>
          <w:bCs/>
          <w:sz w:val="24"/>
          <w:szCs w:val="24"/>
          <w:lang w:val="el-GR"/>
        </w:rPr>
        <w:t>.</w:t>
      </w:r>
      <w:proofErr w:type="spellStart"/>
      <w:r w:rsidRPr="00D81A2B">
        <w:rPr>
          <w:rFonts w:cstheme="minorHAnsi"/>
          <w:b/>
          <w:bCs/>
          <w:sz w:val="24"/>
          <w:szCs w:val="24"/>
        </w:rPr>
        <w:t>py</w:t>
      </w:r>
      <w:proofErr w:type="spellEnd"/>
      <w:r w:rsidRPr="00D81A2B">
        <w:rPr>
          <w:rFonts w:cstheme="minorHAnsi"/>
          <w:b/>
          <w:bCs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δέχεται όρισμα ένα αρχείο και αποκρυπτογραφεί το κρυφό μήνυμα.</w:t>
      </w:r>
    </w:p>
    <w:p w14:paraId="5EFBDB48" w14:textId="77777777" w:rsidR="00615C01" w:rsidRPr="00217322" w:rsidRDefault="00615C01" w:rsidP="002E4D92">
      <w:pPr>
        <w:rPr>
          <w:rFonts w:cstheme="minorHAnsi"/>
          <w:sz w:val="24"/>
          <w:szCs w:val="24"/>
          <w:lang w:val="el-GR"/>
        </w:rPr>
      </w:pPr>
    </w:p>
    <w:p w14:paraId="0850AD9D" w14:textId="7F18450D" w:rsidR="002E4D92" w:rsidRDefault="002E4D92" w:rsidP="002E4D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Image:</w:t>
      </w:r>
    </w:p>
    <w:p w14:paraId="415166A0" w14:textId="672BE5A9" w:rsidR="002E4D92" w:rsidRDefault="002E4D92" w:rsidP="002E4D9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</w:t>
      </w:r>
      <w:r w:rsidR="00D81A2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Image</w:t>
      </w:r>
      <w:r w:rsidR="00615C01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ile</w:t>
      </w:r>
      <w:proofErr w:type="spellEnd"/>
      <w:r>
        <w:rPr>
          <w:rFonts w:cstheme="minorHAnsi"/>
          <w:sz w:val="24"/>
          <w:szCs w:val="24"/>
        </w:rPr>
        <w:t xml:space="preserve">(jpeg) ,Secret Message(.txt) </w:t>
      </w:r>
    </w:p>
    <w:p w14:paraId="500B6597" w14:textId="05FA1315" w:rsidR="00D81A2B" w:rsidRDefault="00D81A2B" w:rsidP="002E4D9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</w:t>
      </w:r>
      <w:r>
        <w:rPr>
          <w:rFonts w:cstheme="minorHAnsi"/>
          <w:sz w:val="24"/>
          <w:szCs w:val="24"/>
        </w:rPr>
        <w:tab/>
        <w:t>: ImageFile-2(</w:t>
      </w:r>
      <w:proofErr w:type="spellStart"/>
      <w:r w:rsidR="00615C01">
        <w:rPr>
          <w:rFonts w:cstheme="minorHAnsi"/>
          <w:sz w:val="24"/>
          <w:szCs w:val="24"/>
        </w:rPr>
        <w:t>png</w:t>
      </w:r>
      <w:proofErr w:type="spellEnd"/>
      <w:r w:rsidR="00615C01">
        <w:rPr>
          <w:rFonts w:cstheme="minorHAnsi"/>
          <w:sz w:val="24"/>
          <w:szCs w:val="24"/>
        </w:rPr>
        <w:t>/bmp</w:t>
      </w:r>
      <w:r>
        <w:rPr>
          <w:rFonts w:cstheme="minorHAnsi"/>
          <w:sz w:val="24"/>
          <w:szCs w:val="24"/>
        </w:rPr>
        <w:t>)</w:t>
      </w:r>
    </w:p>
    <w:p w14:paraId="1B298B19" w14:textId="5F48EBD5" w:rsidR="00615C01" w:rsidRDefault="00615C01" w:rsidP="0061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Audio:</w:t>
      </w:r>
    </w:p>
    <w:p w14:paraId="23CA0E2F" w14:textId="1A16790F" w:rsidR="00615C01" w:rsidRDefault="00615C01" w:rsidP="00615C0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</w:t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AudioFile</w:t>
      </w:r>
      <w:proofErr w:type="spellEnd"/>
      <w:r>
        <w:rPr>
          <w:rFonts w:cstheme="minorHAnsi"/>
          <w:sz w:val="24"/>
          <w:szCs w:val="24"/>
        </w:rPr>
        <w:t xml:space="preserve">(wav) ,Secret Message(.txt) </w:t>
      </w:r>
    </w:p>
    <w:p w14:paraId="198EDB39" w14:textId="6B2F072B" w:rsidR="00615C01" w:rsidRDefault="00615C01" w:rsidP="00615C0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</w:t>
      </w:r>
      <w:r>
        <w:rPr>
          <w:rFonts w:cstheme="minorHAnsi"/>
          <w:sz w:val="24"/>
          <w:szCs w:val="24"/>
        </w:rPr>
        <w:tab/>
        <w:t>: AudioFile-2(wav)</w:t>
      </w:r>
    </w:p>
    <w:p w14:paraId="187CCB63" w14:textId="09C0048D" w:rsidR="00615C01" w:rsidRDefault="00615C01" w:rsidP="00615C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Video:</w:t>
      </w:r>
    </w:p>
    <w:p w14:paraId="186AC20E" w14:textId="17DECF49" w:rsidR="00615C01" w:rsidRDefault="00615C01" w:rsidP="00615C0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</w:t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VideoFile</w:t>
      </w:r>
      <w:proofErr w:type="spellEnd"/>
      <w:r>
        <w:rPr>
          <w:rFonts w:cstheme="minorHAnsi"/>
          <w:sz w:val="24"/>
          <w:szCs w:val="24"/>
        </w:rPr>
        <w:t xml:space="preserve">(mp4) ,Secret Message(.txt) </w:t>
      </w:r>
    </w:p>
    <w:p w14:paraId="5DC46C66" w14:textId="111D7197" w:rsidR="00615C01" w:rsidRDefault="00615C01" w:rsidP="00615C0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</w:t>
      </w:r>
      <w:r>
        <w:rPr>
          <w:rFonts w:cstheme="minorHAnsi"/>
          <w:sz w:val="24"/>
          <w:szCs w:val="24"/>
        </w:rPr>
        <w:tab/>
        <w:t xml:space="preserve">: VideoFile-2(lossless </w:t>
      </w:r>
      <w:proofErr w:type="spellStart"/>
      <w:r>
        <w:rPr>
          <w:rFonts w:cstheme="minorHAnsi"/>
          <w:sz w:val="24"/>
          <w:szCs w:val="24"/>
        </w:rPr>
        <w:t>avi</w:t>
      </w:r>
      <w:proofErr w:type="spellEnd"/>
      <w:r>
        <w:rPr>
          <w:rFonts w:cstheme="minorHAnsi"/>
          <w:sz w:val="24"/>
          <w:szCs w:val="24"/>
        </w:rPr>
        <w:t>)</w:t>
      </w:r>
    </w:p>
    <w:p w14:paraId="2B853ED9" w14:textId="77777777" w:rsidR="00E772AE" w:rsidRPr="00217322" w:rsidRDefault="00E772AE" w:rsidP="00E772AE">
      <w:pPr>
        <w:pStyle w:val="Heading1"/>
      </w:pPr>
      <w:r>
        <w:lastRenderedPageBreak/>
        <w:t>Demo</w:t>
      </w:r>
    </w:p>
    <w:p w14:paraId="57151D93" w14:textId="4630C663" w:rsidR="000802D0" w:rsidRPr="00217322" w:rsidRDefault="000802D0" w:rsidP="000802D0">
      <w:pPr>
        <w:rPr>
          <w:sz w:val="24"/>
          <w:szCs w:val="24"/>
        </w:rPr>
      </w:pPr>
      <w:r>
        <w:rPr>
          <w:sz w:val="24"/>
          <w:szCs w:val="24"/>
        </w:rPr>
        <w:t>Libraries</w:t>
      </w:r>
      <w:r w:rsidRPr="00217322">
        <w:rPr>
          <w:sz w:val="24"/>
          <w:szCs w:val="24"/>
        </w:rPr>
        <w:t xml:space="preserve">: </w:t>
      </w:r>
    </w:p>
    <w:p w14:paraId="004D0D38" w14:textId="4D48DED7" w:rsidR="000802D0" w:rsidRDefault="000802D0" w:rsidP="000802D0">
      <w:pPr>
        <w:ind w:left="708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</w:t>
      </w:r>
      <w:r w:rsidRPr="000802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βιβλιοθήκες που χρειάζονται είναι </w:t>
      </w:r>
    </w:p>
    <w:p w14:paraId="7F99B432" w14:textId="391D983E" w:rsidR="000802D0" w:rsidRPr="000802D0" w:rsidRDefault="000802D0" w:rsidP="000802D0">
      <w:pPr>
        <w:pStyle w:val="ListParagraph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PIL (Python Imaging Library)</w:t>
      </w:r>
    </w:p>
    <w:p w14:paraId="3F664655" w14:textId="0355DCB9" w:rsidR="000802D0" w:rsidRPr="000802D0" w:rsidRDefault="000802D0" w:rsidP="000802D0">
      <w:pPr>
        <w:pStyle w:val="ListParagraph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Wave</w:t>
      </w:r>
    </w:p>
    <w:p w14:paraId="10014A3A" w14:textId="361CAD41" w:rsidR="000802D0" w:rsidRPr="002E6BAF" w:rsidRDefault="000802D0" w:rsidP="000802D0">
      <w:pPr>
        <w:pStyle w:val="ListParagraph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IO</w:t>
      </w:r>
    </w:p>
    <w:p w14:paraId="052F6E0F" w14:textId="33C65C04" w:rsidR="002E6BAF" w:rsidRPr="000802D0" w:rsidRDefault="002E6BAF" w:rsidP="000802D0">
      <w:pPr>
        <w:pStyle w:val="ListParagraph"/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CV2</w:t>
      </w:r>
    </w:p>
    <w:p w14:paraId="31C8C80D" w14:textId="537510B4" w:rsidR="00E772AE" w:rsidRPr="00CF29CE" w:rsidRDefault="00AE0049" w:rsidP="00217322">
      <w:pPr>
        <w:rPr>
          <w:lang w:val="el-GR"/>
        </w:rPr>
      </w:pPr>
      <w:r>
        <w:rPr>
          <w:lang w:val="el-GR"/>
        </w:rPr>
        <w:t xml:space="preserve">Χρειάζεται επίσης </w:t>
      </w:r>
      <w:proofErr w:type="spellStart"/>
      <w:r>
        <w:t>mediaplayer</w:t>
      </w:r>
      <w:proofErr w:type="spellEnd"/>
      <w:r w:rsidRPr="00AE0049">
        <w:rPr>
          <w:lang w:val="el-GR"/>
        </w:rPr>
        <w:t xml:space="preserve"> </w:t>
      </w:r>
      <w:r>
        <w:rPr>
          <w:lang w:val="el-GR"/>
        </w:rPr>
        <w:t>για</w:t>
      </w:r>
      <w:r w:rsidRPr="00AE0049">
        <w:rPr>
          <w:lang w:val="el-GR"/>
        </w:rPr>
        <w:t xml:space="preserve"> </w:t>
      </w:r>
      <w:r>
        <w:t>lossless</w:t>
      </w:r>
      <w:r w:rsidRPr="00AE0049">
        <w:rPr>
          <w:lang w:val="el-GR"/>
        </w:rPr>
        <w:t xml:space="preserve"> </w:t>
      </w:r>
      <w:proofErr w:type="spellStart"/>
      <w:r>
        <w:t>avi</w:t>
      </w:r>
      <w:proofErr w:type="spellEnd"/>
      <w:r w:rsidRPr="00AE0049">
        <w:rPr>
          <w:lang w:val="el-GR"/>
        </w:rPr>
        <w:t>.</w:t>
      </w:r>
      <w:r w:rsidR="00CF29CE">
        <w:rPr>
          <w:lang w:val="el-GR"/>
        </w:rPr>
        <w:t xml:space="preserve"> Σε περίπτωση που δεν υπάρχει χρησιμοποιείται ο  </w:t>
      </w:r>
      <w:proofErr w:type="spellStart"/>
      <w:r w:rsidR="00CF29CE">
        <w:t>aviPlayer</w:t>
      </w:r>
      <w:proofErr w:type="spellEnd"/>
      <w:r w:rsidR="00CF29CE" w:rsidRPr="00CF29CE">
        <w:rPr>
          <w:lang w:val="el-GR"/>
        </w:rPr>
        <w:t>.</w:t>
      </w:r>
      <w:proofErr w:type="spellStart"/>
      <w:r w:rsidR="00CF29CE">
        <w:t>py</w:t>
      </w:r>
      <w:proofErr w:type="spellEnd"/>
      <w:r w:rsidR="00CF29CE">
        <w:rPr>
          <w:lang w:val="el-GR"/>
        </w:rPr>
        <w:t xml:space="preserve"> στον φάκελο </w:t>
      </w:r>
      <w:r w:rsidR="00CF29CE">
        <w:t>Steganography</w:t>
      </w:r>
      <w:r w:rsidR="00CF29CE" w:rsidRPr="00CF29CE">
        <w:rPr>
          <w:lang w:val="el-GR"/>
        </w:rPr>
        <w:t>/</w:t>
      </w:r>
      <w:r w:rsidR="00CF29CE">
        <w:t>Video</w:t>
      </w:r>
      <w:r w:rsidR="00CF29CE" w:rsidRPr="00CF29CE">
        <w:rPr>
          <w:lang w:val="el-GR"/>
        </w:rPr>
        <w:t xml:space="preserve">. </w:t>
      </w:r>
    </w:p>
    <w:p w14:paraId="17F3B233" w14:textId="5DDEE442" w:rsidR="00AE0049" w:rsidRDefault="00AE0049" w:rsidP="00217322">
      <w:pPr>
        <w:rPr>
          <w:lang w:val="el-GR"/>
        </w:rPr>
      </w:pPr>
    </w:p>
    <w:p w14:paraId="6E8B09A2" w14:textId="2491F017" w:rsidR="00615C01" w:rsidRDefault="00615C01" w:rsidP="00615C01">
      <w:pPr>
        <w:rPr>
          <w:lang w:val="el-GR"/>
        </w:rPr>
      </w:pPr>
    </w:p>
    <w:p w14:paraId="3634DEE6" w14:textId="2D3AA018" w:rsidR="00217322" w:rsidRDefault="00217322" w:rsidP="00615C01">
      <w:pPr>
        <w:rPr>
          <w:lang w:val="el-GR"/>
        </w:rPr>
      </w:pPr>
      <w:r w:rsidRPr="00217322">
        <w:rPr>
          <w:lang w:val="el-GR"/>
        </w:rPr>
        <w:t>1)</w:t>
      </w:r>
      <w:r>
        <w:rPr>
          <w:lang w:val="el-GR"/>
        </w:rPr>
        <w:t xml:space="preserve">Τρέχω το </w:t>
      </w:r>
      <w:r>
        <w:t>encode</w:t>
      </w:r>
      <w:r w:rsidRPr="00217322">
        <w:rPr>
          <w:lang w:val="el-GR"/>
        </w:rPr>
        <w:t>.</w:t>
      </w:r>
      <w:proofErr w:type="spellStart"/>
      <w:r>
        <w:t>py</w:t>
      </w:r>
      <w:proofErr w:type="spellEnd"/>
      <w:r w:rsidRPr="00217322">
        <w:rPr>
          <w:lang w:val="el-GR"/>
        </w:rPr>
        <w:t xml:space="preserve"> </w:t>
      </w:r>
      <w:r>
        <w:rPr>
          <w:lang w:val="el-GR"/>
        </w:rPr>
        <w:t xml:space="preserve">με όρισμα το αντίστοιχο αρχείο εικόνας/ήχου/βίντεο και το κρυφό μήνυμα μέσα στο </w:t>
      </w:r>
      <w:r>
        <w:t>secret</w:t>
      </w:r>
      <w:r w:rsidRPr="00217322">
        <w:rPr>
          <w:lang w:val="el-GR"/>
        </w:rPr>
        <w:t>_</w:t>
      </w:r>
      <w:r>
        <w:t>file</w:t>
      </w:r>
      <w:r w:rsidRPr="00217322">
        <w:rPr>
          <w:lang w:val="el-GR"/>
        </w:rPr>
        <w:t>_</w:t>
      </w:r>
      <w:r>
        <w:t>in</w:t>
      </w:r>
      <w:r w:rsidRPr="00217322">
        <w:rPr>
          <w:lang w:val="el-GR"/>
        </w:rPr>
        <w:t>.</w:t>
      </w:r>
      <w:r>
        <w:t>txt</w:t>
      </w:r>
      <w:r w:rsidRPr="00217322">
        <w:rPr>
          <w:lang w:val="el-GR"/>
        </w:rPr>
        <w:t xml:space="preserve"> . </w:t>
      </w:r>
    </w:p>
    <w:p w14:paraId="3917023F" w14:textId="25CD6019" w:rsidR="00217322" w:rsidRPr="00217322" w:rsidRDefault="00217322" w:rsidP="00615C0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ACE012C" wp14:editId="38F4E3A1">
            <wp:extent cx="59436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7B91" w14:textId="420A599F" w:rsidR="00615C01" w:rsidRDefault="00615C01" w:rsidP="00615C01">
      <w:pPr>
        <w:rPr>
          <w:lang w:val="el-GR"/>
        </w:rPr>
      </w:pPr>
    </w:p>
    <w:p w14:paraId="5B33CD87" w14:textId="7FAD18B2" w:rsidR="00217322" w:rsidRPr="00217322" w:rsidRDefault="00217322" w:rsidP="00217322">
      <w:pPr>
        <w:rPr>
          <w:lang w:val="el-GR"/>
        </w:rPr>
      </w:pPr>
      <w:r w:rsidRPr="00217322">
        <w:rPr>
          <w:lang w:val="el-GR"/>
        </w:rPr>
        <w:t xml:space="preserve">2) </w:t>
      </w:r>
      <w:r>
        <w:rPr>
          <w:lang w:val="el-GR"/>
        </w:rPr>
        <w:t xml:space="preserve">Τρέχω το </w:t>
      </w:r>
      <w:r>
        <w:t>de</w:t>
      </w:r>
      <w:r>
        <w:t>code</w:t>
      </w:r>
      <w:r w:rsidRPr="00217322">
        <w:rPr>
          <w:lang w:val="el-GR"/>
        </w:rPr>
        <w:t>.</w:t>
      </w:r>
      <w:proofErr w:type="spellStart"/>
      <w:r>
        <w:t>py</w:t>
      </w:r>
      <w:proofErr w:type="spellEnd"/>
      <w:r w:rsidRPr="00217322">
        <w:rPr>
          <w:lang w:val="el-GR"/>
        </w:rPr>
        <w:t xml:space="preserve"> </w:t>
      </w:r>
      <w:r>
        <w:rPr>
          <w:lang w:val="el-GR"/>
        </w:rPr>
        <w:t xml:space="preserve">με όρισμα το αντίστοιχο αρχείο εικόνας/ήχου/βίντεο </w:t>
      </w:r>
      <w:r>
        <w:rPr>
          <w:lang w:val="el-GR"/>
        </w:rPr>
        <w:t xml:space="preserve">και δημιουργείται το </w:t>
      </w:r>
      <w:r>
        <w:t>secret</w:t>
      </w:r>
      <w:r w:rsidRPr="00217322">
        <w:rPr>
          <w:lang w:val="el-GR"/>
        </w:rPr>
        <w:t>_</w:t>
      </w:r>
      <w:r>
        <w:t>file</w:t>
      </w:r>
      <w:r w:rsidRPr="00217322">
        <w:rPr>
          <w:lang w:val="el-GR"/>
        </w:rPr>
        <w:t>_</w:t>
      </w:r>
      <w:r>
        <w:t>out</w:t>
      </w:r>
      <w:r w:rsidRPr="00217322">
        <w:rPr>
          <w:lang w:val="el-GR"/>
        </w:rPr>
        <w:t>.</w:t>
      </w:r>
      <w:r>
        <w:t>txt</w:t>
      </w:r>
      <w:r>
        <w:rPr>
          <w:lang w:val="el-GR"/>
        </w:rPr>
        <w:t xml:space="preserve"> με το κρυφό μήνυμα  μέσα.</w:t>
      </w:r>
    </w:p>
    <w:p w14:paraId="221CF125" w14:textId="111BA433" w:rsidR="00217322" w:rsidRPr="00217322" w:rsidRDefault="003E763A" w:rsidP="00615C01">
      <w:pPr>
        <w:rPr>
          <w:lang w:val="el-GR"/>
        </w:rPr>
      </w:pPr>
      <w:r w:rsidRPr="003E763A">
        <w:rPr>
          <w:lang w:val="el-GR"/>
        </w:rPr>
        <w:drawing>
          <wp:inline distT="0" distB="0" distL="0" distR="0" wp14:anchorId="6C76FB49" wp14:editId="43B7D592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6349" w14:textId="77777777" w:rsidR="00615C01" w:rsidRPr="00217322" w:rsidRDefault="00615C01" w:rsidP="00615C01">
      <w:pPr>
        <w:rPr>
          <w:lang w:val="el-GR"/>
        </w:rPr>
      </w:pPr>
    </w:p>
    <w:p w14:paraId="0AFF735E" w14:textId="4C56FF55" w:rsidR="00217322" w:rsidRPr="003E763A" w:rsidRDefault="003E763A" w:rsidP="003E763A">
      <w:pPr>
        <w:jc w:val="center"/>
        <w:rPr>
          <w:b/>
          <w:bCs/>
          <w:i/>
          <w:iCs/>
          <w:u w:val="single"/>
        </w:rPr>
      </w:pPr>
      <w:r w:rsidRPr="003E763A">
        <w:rPr>
          <w:b/>
          <w:bCs/>
          <w:i/>
          <w:iCs/>
          <w:u w:val="single"/>
        </w:rPr>
        <w:t>Secret_file_in.txt</w:t>
      </w:r>
    </w:p>
    <w:p w14:paraId="28D21DFF" w14:textId="5B989118" w:rsidR="003E763A" w:rsidRDefault="003E763A" w:rsidP="003E763A">
      <w:pPr>
        <w:jc w:val="center"/>
      </w:pPr>
      <w:r>
        <w:t>“</w:t>
      </w:r>
      <w:r>
        <w:t>THIS IS THE HIDDEN MESSAGE!THIS IS THE HIDDEN MESSAGE!THIS IS THE HIDDEN MESSAGE!</w:t>
      </w:r>
    </w:p>
    <w:p w14:paraId="1FD5834D" w14:textId="77777777" w:rsidR="003E763A" w:rsidRDefault="003E763A" w:rsidP="003E763A">
      <w:pPr>
        <w:jc w:val="center"/>
      </w:pPr>
      <w:r>
        <w:t>THIS IS THE HIDDEN MESSAGE!THIS IS THE HIDDEN MESSAGE!THIS IS THE HIDDEN MESSAGE!</w:t>
      </w:r>
    </w:p>
    <w:p w14:paraId="5D1AD545" w14:textId="483345CE" w:rsidR="003E763A" w:rsidRPr="003E763A" w:rsidRDefault="003E763A" w:rsidP="003E763A">
      <w:pPr>
        <w:jc w:val="center"/>
        <w:rPr>
          <w:b/>
          <w:bCs/>
        </w:rPr>
      </w:pPr>
      <w:r>
        <w:rPr>
          <w:b/>
          <w:bCs/>
        </w:rPr>
        <w:t>. . . . . . . . . . . .</w:t>
      </w:r>
    </w:p>
    <w:p w14:paraId="6974B006" w14:textId="77777777" w:rsidR="003E763A" w:rsidRDefault="003E763A" w:rsidP="003E763A">
      <w:pPr>
        <w:jc w:val="center"/>
      </w:pPr>
      <w:r>
        <w:t>THIS IS THE HIDDEN MESSAGE!THIS IS THE HIDDEN MESSAGE!THIS IS THE HIDDEN MESSAGE!</w:t>
      </w:r>
    </w:p>
    <w:p w14:paraId="75F472DF" w14:textId="7209C39A" w:rsidR="00217322" w:rsidRPr="003E763A" w:rsidRDefault="003E763A" w:rsidP="003E763A">
      <w:pPr>
        <w:jc w:val="center"/>
      </w:pPr>
      <w:r>
        <w:t>THIS IS THE HIDDEN MESSAGE!THIS IS THE HIDDEN MESSAGE!THIS IS THE HIDDEN MESSAGE!</w:t>
      </w:r>
      <w:r>
        <w:t>”</w:t>
      </w:r>
    </w:p>
    <w:p w14:paraId="7F7BACDD" w14:textId="2D091D7B" w:rsidR="00217322" w:rsidRDefault="003E763A" w:rsidP="003E763A">
      <w:pPr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083D0CF3" wp14:editId="29267F60">
            <wp:extent cx="1710267" cy="183214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04" cy="18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BE">
        <w:rPr>
          <w:noProof/>
        </w:rPr>
        <w:t xml:space="preserve"> </w:t>
      </w:r>
      <w:r w:rsidRPr="004143BE">
        <w:rPr>
          <w:noProof/>
        </w:rPr>
        <w:tab/>
      </w:r>
      <w:r w:rsidRPr="004143BE">
        <w:rPr>
          <w:noProof/>
        </w:rPr>
        <w:tab/>
      </w:r>
      <w:r w:rsidRPr="004143BE">
        <w:rPr>
          <w:noProof/>
        </w:rPr>
        <w:tab/>
      </w:r>
      <w:r w:rsidRPr="004143BE">
        <w:rPr>
          <w:noProof/>
        </w:rPr>
        <w:tab/>
      </w:r>
      <w:r>
        <w:rPr>
          <w:noProof/>
        </w:rPr>
        <w:drawing>
          <wp:inline distT="0" distB="0" distL="0" distR="0" wp14:anchorId="73A2EF09" wp14:editId="3D3D75B8">
            <wp:extent cx="1703799" cy="182812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97" cy="18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A51" w14:textId="1B3C8358" w:rsidR="004143BE" w:rsidRPr="004143BE" w:rsidRDefault="004143BE" w:rsidP="004143BE">
      <w:pPr>
        <w:tabs>
          <w:tab w:val="left" w:pos="1427"/>
        </w:tabs>
        <w:rPr>
          <w:i/>
          <w:iCs/>
          <w:sz w:val="18"/>
          <w:szCs w:val="18"/>
        </w:rPr>
      </w:pPr>
      <w:r w:rsidRPr="004143BE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                       </w:t>
      </w:r>
      <w:r w:rsidRPr="004143BE">
        <w:rPr>
          <w:i/>
          <w:iCs/>
          <w:sz w:val="18"/>
          <w:szCs w:val="18"/>
        </w:rPr>
        <w:t>Original Image</w:t>
      </w:r>
      <w:r w:rsidRPr="004143BE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4143BE">
        <w:rPr>
          <w:i/>
          <w:iCs/>
          <w:sz w:val="18"/>
          <w:szCs w:val="18"/>
        </w:rPr>
        <w:t>Image</w:t>
      </w:r>
      <w:proofErr w:type="spellEnd"/>
      <w:r>
        <w:rPr>
          <w:i/>
          <w:iCs/>
          <w:sz w:val="18"/>
          <w:szCs w:val="18"/>
        </w:rPr>
        <w:t xml:space="preserve"> with Hidden txt</w:t>
      </w:r>
    </w:p>
    <w:p w14:paraId="6F831809" w14:textId="4382048B" w:rsidR="003E763A" w:rsidRPr="004143BE" w:rsidRDefault="003E763A" w:rsidP="003E763A">
      <w:pPr>
        <w:tabs>
          <w:tab w:val="left" w:pos="1427"/>
        </w:tabs>
        <w:rPr>
          <w:i/>
          <w:iCs/>
          <w:sz w:val="18"/>
          <w:szCs w:val="18"/>
        </w:rPr>
      </w:pPr>
    </w:p>
    <w:p w14:paraId="4A61C718" w14:textId="391C3FE2" w:rsidR="003E763A" w:rsidRDefault="003E763A" w:rsidP="00615C01"/>
    <w:p w14:paraId="0BCB90FB" w14:textId="1B85926D" w:rsidR="00C95768" w:rsidRDefault="00C95768" w:rsidP="00615C01"/>
    <w:p w14:paraId="6E4F1DA3" w14:textId="77777777" w:rsidR="00C95768" w:rsidRDefault="00C95768" w:rsidP="00615C01"/>
    <w:p w14:paraId="2098F1E1" w14:textId="317F9483" w:rsidR="009F1FB2" w:rsidRPr="009F1FB2" w:rsidRDefault="005E346C" w:rsidP="009F1FB2">
      <w:pPr>
        <w:rPr>
          <w:lang w:val="el-GR"/>
        </w:rPr>
      </w:pPr>
      <w:r>
        <w:rPr>
          <w:lang w:val="el-GR"/>
        </w:rPr>
        <w:t>Παρομοίως και για τα αρχεία Ήχου/Βίντεο στους αντίστοιχους φακέλους.</w:t>
      </w:r>
      <w:r w:rsidR="009F1FB2" w:rsidRPr="009F1FB2">
        <w:rPr>
          <w:lang w:val="el-GR"/>
        </w:rPr>
        <w:t xml:space="preserve"> </w:t>
      </w:r>
      <w:r w:rsidR="009F1FB2">
        <w:rPr>
          <w:lang w:val="el-GR"/>
        </w:rPr>
        <w:t xml:space="preserve">Για λόγους απόδοσης το βίντεο κωδικοποιείται με μικρότερο ρυθμό </w:t>
      </w:r>
      <w:r w:rsidR="009F1FB2">
        <w:t>frame</w:t>
      </w:r>
      <w:r w:rsidR="009F1FB2" w:rsidRPr="009F1FB2">
        <w:rPr>
          <w:lang w:val="el-GR"/>
        </w:rPr>
        <w:t xml:space="preserve"> </w:t>
      </w:r>
      <w:r w:rsidR="009F1FB2">
        <w:rPr>
          <w:lang w:val="el-GR"/>
        </w:rPr>
        <w:t>,και μέγεθος.</w:t>
      </w:r>
    </w:p>
    <w:p w14:paraId="27E0CE08" w14:textId="2684034E" w:rsidR="009F1FB2" w:rsidRDefault="009F1FB2" w:rsidP="00615C01">
      <w:pPr>
        <w:rPr>
          <w:lang w:val="el-GR"/>
        </w:rPr>
      </w:pPr>
      <w:r>
        <w:rPr>
          <w:lang w:val="el-GR"/>
        </w:rPr>
        <w:t xml:space="preserve"> Για την αναπαραγωγή του </w:t>
      </w:r>
      <w:proofErr w:type="spellStart"/>
      <w:r>
        <w:rPr>
          <w:lang w:val="el-GR"/>
        </w:rPr>
        <w:t>στεγανογραφημένου</w:t>
      </w:r>
      <w:proofErr w:type="spellEnd"/>
      <w:r>
        <w:rPr>
          <w:lang w:val="el-GR"/>
        </w:rPr>
        <w:t xml:space="preserve"> βίντεο </w:t>
      </w:r>
      <w:r w:rsidRPr="009F1FB2">
        <w:rPr>
          <w:lang w:val="el-GR"/>
        </w:rPr>
        <w:t xml:space="preserve"> </w:t>
      </w:r>
      <w:r>
        <w:rPr>
          <w:lang w:val="el-GR"/>
        </w:rPr>
        <w:t xml:space="preserve">χρησιμοποιούμε το </w:t>
      </w:r>
      <w:proofErr w:type="spellStart"/>
      <w:r>
        <w:t>aviPlayer</w:t>
      </w:r>
      <w:proofErr w:type="spellEnd"/>
      <w:r w:rsidRPr="009F1FB2">
        <w:rPr>
          <w:lang w:val="el-GR"/>
        </w:rPr>
        <w:t>.</w:t>
      </w:r>
      <w:proofErr w:type="spellStart"/>
      <w:r>
        <w:t>py</w:t>
      </w:r>
      <w:proofErr w:type="spellEnd"/>
      <w:r>
        <w:rPr>
          <w:lang w:val="el-GR"/>
        </w:rPr>
        <w:t xml:space="preserve"> . </w:t>
      </w:r>
    </w:p>
    <w:p w14:paraId="2B4FC44F" w14:textId="5D6382ED" w:rsidR="009F1FB2" w:rsidRPr="009F1FB2" w:rsidRDefault="009F1FB2" w:rsidP="00615C01">
      <w:pPr>
        <w:rPr>
          <w:b/>
          <w:bCs/>
          <w:i/>
          <w:iCs/>
          <w:lang w:val="el-GR"/>
        </w:rPr>
      </w:pPr>
    </w:p>
    <w:p w14:paraId="29F4E074" w14:textId="77777777" w:rsidR="00C95768" w:rsidRDefault="00C95768" w:rsidP="00615C01">
      <w:pPr>
        <w:rPr>
          <w:lang w:val="el-GR"/>
        </w:rPr>
      </w:pPr>
    </w:p>
    <w:p w14:paraId="0B79359C" w14:textId="6C30DF56" w:rsidR="00217322" w:rsidRPr="005E346C" w:rsidRDefault="009F1FB2" w:rsidP="00615C01">
      <w:pPr>
        <w:rPr>
          <w:lang w:val="el-GR"/>
        </w:rPr>
      </w:pPr>
      <w:r w:rsidRPr="009F1FB2">
        <w:rPr>
          <w:lang w:val="el-GR"/>
        </w:rPr>
        <w:drawing>
          <wp:inline distT="0" distB="0" distL="0" distR="0" wp14:anchorId="388DB654" wp14:editId="4A18BFDE">
            <wp:extent cx="5444067" cy="105217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154" cy="1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83DC" w14:textId="77777777" w:rsidR="00C95768" w:rsidRDefault="00C95768" w:rsidP="00615C01"/>
    <w:p w14:paraId="01D1A696" w14:textId="77777777" w:rsidR="00C95768" w:rsidRDefault="00C95768" w:rsidP="00C95768">
      <w:pPr>
        <w:jc w:val="center"/>
        <w:rPr>
          <w:lang w:val="el-GR"/>
        </w:rPr>
      </w:pPr>
    </w:p>
    <w:p w14:paraId="3D1E9E4C" w14:textId="77777777" w:rsidR="00C95768" w:rsidRDefault="00C95768" w:rsidP="00C95768">
      <w:pPr>
        <w:jc w:val="center"/>
        <w:rPr>
          <w:lang w:val="el-GR"/>
        </w:rPr>
      </w:pPr>
    </w:p>
    <w:p w14:paraId="04909121" w14:textId="77777777" w:rsidR="00C95768" w:rsidRDefault="00C95768" w:rsidP="00C95768">
      <w:pPr>
        <w:jc w:val="center"/>
        <w:rPr>
          <w:lang w:val="el-GR"/>
        </w:rPr>
      </w:pPr>
    </w:p>
    <w:p w14:paraId="5B1288BE" w14:textId="5AAB9C1B" w:rsidR="00217322" w:rsidRPr="005E346C" w:rsidRDefault="00C95768" w:rsidP="00C95768">
      <w:pPr>
        <w:jc w:val="center"/>
        <w:rPr>
          <w:lang w:val="el-GR"/>
        </w:rPr>
      </w:pPr>
      <w:r w:rsidRPr="00C95768">
        <w:rPr>
          <w:lang w:val="el-GR"/>
        </w:rPr>
        <w:lastRenderedPageBreak/>
        <w:drawing>
          <wp:inline distT="0" distB="0" distL="0" distR="0" wp14:anchorId="080D3EBB" wp14:editId="7F2C440D">
            <wp:extent cx="4021667" cy="237604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123" cy="23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528" w14:textId="4F443866" w:rsidR="00615C01" w:rsidRPr="00C95768" w:rsidRDefault="00C95768" w:rsidP="00C95768">
      <w:pPr>
        <w:ind w:left="2124" w:firstLine="708"/>
        <w:rPr>
          <w:i/>
          <w:iCs/>
          <w:sz w:val="18"/>
          <w:szCs w:val="18"/>
          <w:lang w:val="el-GR"/>
        </w:rPr>
      </w:pPr>
      <w:r>
        <w:rPr>
          <w:i/>
          <w:iCs/>
          <w:sz w:val="18"/>
          <w:szCs w:val="18"/>
          <w:lang w:val="el-GR"/>
        </w:rPr>
        <w:t xml:space="preserve">         </w:t>
      </w:r>
      <w:proofErr w:type="spellStart"/>
      <w:r w:rsidRPr="00C95768">
        <w:rPr>
          <w:i/>
          <w:iCs/>
          <w:sz w:val="18"/>
          <w:szCs w:val="18"/>
        </w:rPr>
        <w:t>Avi</w:t>
      </w:r>
      <w:proofErr w:type="spellEnd"/>
      <w:r w:rsidRPr="00C95768">
        <w:rPr>
          <w:i/>
          <w:iCs/>
          <w:sz w:val="18"/>
          <w:szCs w:val="18"/>
        </w:rPr>
        <w:t xml:space="preserve"> Player – </w:t>
      </w:r>
      <w:proofErr w:type="spellStart"/>
      <w:r w:rsidRPr="00C95768">
        <w:rPr>
          <w:i/>
          <w:iCs/>
          <w:sz w:val="18"/>
          <w:szCs w:val="18"/>
          <w:lang w:val="el-GR"/>
        </w:rPr>
        <w:t>Στεγανογραφημένο</w:t>
      </w:r>
      <w:proofErr w:type="spellEnd"/>
      <w:r w:rsidRPr="00C95768">
        <w:rPr>
          <w:i/>
          <w:iCs/>
          <w:sz w:val="18"/>
          <w:szCs w:val="18"/>
          <w:lang w:val="el-GR"/>
        </w:rPr>
        <w:t xml:space="preserve"> Βίντεο</w:t>
      </w:r>
    </w:p>
    <w:p w14:paraId="73DF7C07" w14:textId="5FA620B0" w:rsidR="009F1FB2" w:rsidRDefault="009F1FB2" w:rsidP="00615C01">
      <w:pPr>
        <w:rPr>
          <w:lang w:val="el-GR"/>
        </w:rPr>
      </w:pPr>
    </w:p>
    <w:p w14:paraId="6EC9AE53" w14:textId="77777777" w:rsidR="009F1FB2" w:rsidRPr="005E346C" w:rsidRDefault="009F1FB2" w:rsidP="00615C01">
      <w:pPr>
        <w:rPr>
          <w:lang w:val="el-GR"/>
        </w:rPr>
      </w:pPr>
    </w:p>
    <w:p w14:paraId="2A38368A" w14:textId="76F1A033" w:rsidR="00615C01" w:rsidRDefault="00615C01" w:rsidP="009E06F0">
      <w:pPr>
        <w:pStyle w:val="Heading1"/>
        <w:rPr>
          <w:lang w:val="el-GR"/>
        </w:rPr>
      </w:pPr>
      <w:r>
        <w:rPr>
          <w:lang w:val="el-GR"/>
        </w:rPr>
        <w:t>Συνεισφορά και προβλήματα</w:t>
      </w:r>
    </w:p>
    <w:p w14:paraId="156AC594" w14:textId="3A7D0532" w:rsidR="00964D90" w:rsidRPr="009E06F0" w:rsidRDefault="009E06F0" w:rsidP="00E930D2">
      <w:pPr>
        <w:tabs>
          <w:tab w:val="left" w:pos="2027"/>
        </w:tabs>
        <w:rPr>
          <w:sz w:val="24"/>
          <w:szCs w:val="24"/>
          <w:lang w:val="el-GR"/>
        </w:rPr>
      </w:pPr>
      <w:r>
        <w:rPr>
          <w:lang w:val="el-GR"/>
        </w:rPr>
        <w:t>Ο καθένας ανέλαβε το διάβασμα , γράψιμο του αντίστοιχου αρχείου , στην ουσία όμως την κάναμε όλοι μαζί.</w:t>
      </w:r>
    </w:p>
    <w:p w14:paraId="44285DCA" w14:textId="5BA2E872" w:rsidR="00964D90" w:rsidRPr="009E06F0" w:rsidRDefault="00964D90" w:rsidP="00E930D2">
      <w:pPr>
        <w:tabs>
          <w:tab w:val="left" w:pos="2027"/>
        </w:tabs>
        <w:rPr>
          <w:sz w:val="24"/>
          <w:szCs w:val="24"/>
          <w:lang w:val="el-GR"/>
        </w:rPr>
      </w:pPr>
    </w:p>
    <w:p w14:paraId="47806F3D" w14:textId="588C56EC" w:rsidR="00F0369D" w:rsidRPr="00B400E3" w:rsidRDefault="009E06F0" w:rsidP="00E930D2">
      <w:pPr>
        <w:tabs>
          <w:tab w:val="left" w:pos="2027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πρώτο πρόβλημα που συναντήσαμε ήταν στο γράψιμο αρχείων εικόνας (</w:t>
      </w:r>
      <w:r>
        <w:rPr>
          <w:sz w:val="24"/>
          <w:szCs w:val="24"/>
        </w:rPr>
        <w:t>jpeg</w:t>
      </w:r>
      <w:r>
        <w:rPr>
          <w:sz w:val="24"/>
          <w:szCs w:val="24"/>
          <w:lang w:val="el-GR"/>
        </w:rPr>
        <w:t>)</w:t>
      </w:r>
      <w:r w:rsidR="00F0369D" w:rsidRPr="00F0369D">
        <w:rPr>
          <w:sz w:val="24"/>
          <w:szCs w:val="24"/>
          <w:lang w:val="el-GR"/>
        </w:rPr>
        <w:t>.</w:t>
      </w:r>
      <w:r w:rsidR="00F0369D">
        <w:rPr>
          <w:sz w:val="24"/>
          <w:szCs w:val="24"/>
          <w:lang w:val="el-GR"/>
        </w:rPr>
        <w:t xml:space="preserve"> Τα </w:t>
      </w:r>
      <w:r w:rsidR="00F0369D">
        <w:rPr>
          <w:sz w:val="24"/>
          <w:szCs w:val="24"/>
        </w:rPr>
        <w:t>pixel</w:t>
      </w:r>
      <w:r w:rsidR="00F0369D" w:rsidRPr="00F0369D">
        <w:rPr>
          <w:sz w:val="24"/>
          <w:szCs w:val="24"/>
          <w:lang w:val="el-GR"/>
        </w:rPr>
        <w:t xml:space="preserve"> </w:t>
      </w:r>
      <w:r w:rsidR="00F0369D">
        <w:rPr>
          <w:sz w:val="24"/>
          <w:szCs w:val="24"/>
          <w:lang w:val="el-GR"/>
        </w:rPr>
        <w:t xml:space="preserve">που διαβάζαμε ήταν διαφορετικά από αυτά που είχαμε γράψει. Τελικά το </w:t>
      </w:r>
      <w:r w:rsidR="00F0369D">
        <w:rPr>
          <w:sz w:val="24"/>
          <w:szCs w:val="24"/>
        </w:rPr>
        <w:t>jpeg</w:t>
      </w:r>
      <w:r w:rsidR="00F0369D" w:rsidRPr="00F0369D">
        <w:rPr>
          <w:sz w:val="24"/>
          <w:szCs w:val="24"/>
          <w:lang w:val="el-GR"/>
        </w:rPr>
        <w:t xml:space="preserve"> </w:t>
      </w:r>
      <w:r w:rsidR="00F0369D">
        <w:rPr>
          <w:sz w:val="24"/>
          <w:szCs w:val="24"/>
          <w:lang w:val="el-GR"/>
        </w:rPr>
        <w:t xml:space="preserve">δεν μας άφησε να κάνουμε αυτό που θέλαμε λόγο του </w:t>
      </w:r>
      <w:proofErr w:type="spellStart"/>
      <w:r w:rsidR="00F0369D">
        <w:rPr>
          <w:sz w:val="24"/>
          <w:szCs w:val="24"/>
        </w:rPr>
        <w:t>dct</w:t>
      </w:r>
      <w:proofErr w:type="spellEnd"/>
      <w:r w:rsidR="00B400E3">
        <w:rPr>
          <w:sz w:val="24"/>
          <w:szCs w:val="24"/>
          <w:lang w:val="el-GR"/>
        </w:rPr>
        <w:t xml:space="preserve"> και αλλάξαμε σε </w:t>
      </w:r>
      <w:proofErr w:type="spellStart"/>
      <w:r w:rsidR="00B400E3">
        <w:rPr>
          <w:sz w:val="24"/>
          <w:szCs w:val="24"/>
        </w:rPr>
        <w:t>png</w:t>
      </w:r>
      <w:proofErr w:type="spellEnd"/>
      <w:r w:rsidR="00B400E3" w:rsidRPr="00B400E3">
        <w:rPr>
          <w:sz w:val="24"/>
          <w:szCs w:val="24"/>
          <w:lang w:val="el-GR"/>
        </w:rPr>
        <w:t>/</w:t>
      </w:r>
      <w:r w:rsidR="00B400E3">
        <w:rPr>
          <w:sz w:val="24"/>
          <w:szCs w:val="24"/>
        </w:rPr>
        <w:t>bmp</w:t>
      </w:r>
      <w:r w:rsidR="00B400E3" w:rsidRPr="00B400E3">
        <w:rPr>
          <w:sz w:val="24"/>
          <w:szCs w:val="24"/>
          <w:lang w:val="el-GR"/>
        </w:rPr>
        <w:t xml:space="preserve">. </w:t>
      </w:r>
    </w:p>
    <w:p w14:paraId="4AB5DD8B" w14:textId="7F84A321" w:rsidR="00B400E3" w:rsidRPr="00B400E3" w:rsidRDefault="00520D29" w:rsidP="00E930D2">
      <w:pPr>
        <w:tabs>
          <w:tab w:val="left" w:pos="2027"/>
        </w:tabs>
        <w:rPr>
          <w:sz w:val="24"/>
          <w:szCs w:val="24"/>
        </w:rPr>
      </w:pPr>
      <w:hyperlink r:id="rId17" w:history="1">
        <w:r w:rsidR="00B400E3" w:rsidRPr="00B400E3">
          <w:rPr>
            <w:color w:val="0000FF"/>
            <w:u w:val="single"/>
          </w:rPr>
          <w:t>images - Is it possible to convert JPEG to a lossless format and convert it back without losing quality? - Super User</w:t>
        </w:r>
      </w:hyperlink>
    </w:p>
    <w:p w14:paraId="2613F435" w14:textId="090AC97D" w:rsidR="00954EF4" w:rsidRPr="00954EF4" w:rsidRDefault="00B400E3" w:rsidP="00E930D2">
      <w:pPr>
        <w:tabs>
          <w:tab w:val="left" w:pos="2027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κωδικοποίηση βίντεο συναντήσαμε παρόμοιο πρόβλημα . </w:t>
      </w:r>
      <w:r w:rsidRPr="00B400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αντίθεση με τα αρχεία εικόνας , το βίντεο έχει και χρονικό πλεονασμό πέρα από χωρικό . Όπως καταλάβαμε από τις διαλέξεις θα μπορούσαμε να </w:t>
      </w:r>
      <w:r w:rsidR="00954EF4">
        <w:rPr>
          <w:sz w:val="24"/>
          <w:szCs w:val="24"/>
          <w:lang w:val="el-GR"/>
        </w:rPr>
        <w:t xml:space="preserve">τροποποιήσουμε τα </w:t>
      </w:r>
      <w:proofErr w:type="spellStart"/>
      <w:r w:rsidR="00954EF4">
        <w:rPr>
          <w:sz w:val="24"/>
          <w:szCs w:val="24"/>
        </w:rPr>
        <w:t>iFrames</w:t>
      </w:r>
      <w:proofErr w:type="spellEnd"/>
      <w:r w:rsidR="00954EF4" w:rsidRPr="00954EF4">
        <w:rPr>
          <w:sz w:val="24"/>
          <w:szCs w:val="24"/>
          <w:lang w:val="el-GR"/>
        </w:rPr>
        <w:t xml:space="preserve"> </w:t>
      </w:r>
      <w:r w:rsidR="00954EF4">
        <w:rPr>
          <w:sz w:val="24"/>
          <w:szCs w:val="24"/>
          <w:lang w:val="el-GR"/>
        </w:rPr>
        <w:t xml:space="preserve">και να αποθηκεύσουμε το αρχείο σε μη </w:t>
      </w:r>
      <w:proofErr w:type="spellStart"/>
      <w:r w:rsidR="00954EF4">
        <w:rPr>
          <w:sz w:val="24"/>
          <w:szCs w:val="24"/>
          <w:lang w:val="el-GR"/>
        </w:rPr>
        <w:t>απωλεστική</w:t>
      </w:r>
      <w:proofErr w:type="spellEnd"/>
      <w:r w:rsidR="00954EF4">
        <w:rPr>
          <w:sz w:val="24"/>
          <w:szCs w:val="24"/>
          <w:lang w:val="el-GR"/>
        </w:rPr>
        <w:t xml:space="preserve"> μορφή (πχ </w:t>
      </w:r>
      <w:proofErr w:type="spellStart"/>
      <w:r w:rsidR="00954EF4">
        <w:rPr>
          <w:sz w:val="24"/>
          <w:szCs w:val="24"/>
        </w:rPr>
        <w:t>avi</w:t>
      </w:r>
      <w:proofErr w:type="spellEnd"/>
      <w:r w:rsidR="00954EF4">
        <w:rPr>
          <w:sz w:val="24"/>
          <w:szCs w:val="24"/>
          <w:lang w:val="el-GR"/>
        </w:rPr>
        <w:t xml:space="preserve">). Αυτό θα ήταν πολύ πιο οικονομικό σε χώρο και χρόνο από το να τροποποιήσουμε το κάθε </w:t>
      </w:r>
      <w:r w:rsidR="00954EF4">
        <w:rPr>
          <w:sz w:val="24"/>
          <w:szCs w:val="24"/>
        </w:rPr>
        <w:t>frame</w:t>
      </w:r>
      <w:r w:rsidR="00954EF4">
        <w:rPr>
          <w:sz w:val="24"/>
          <w:szCs w:val="24"/>
          <w:lang w:val="el-GR"/>
        </w:rPr>
        <w:t xml:space="preserve"> ξεχωριστά .</w:t>
      </w:r>
    </w:p>
    <w:p w14:paraId="4C08DEDB" w14:textId="31275233" w:rsidR="00534203" w:rsidRDefault="00954EF4" w:rsidP="00E930D2">
      <w:pPr>
        <w:tabs>
          <w:tab w:val="left" w:pos="2027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Αποτύχαμε , εν μέρη </w:t>
      </w:r>
      <w:proofErr w:type="spellStart"/>
      <w:r>
        <w:rPr>
          <w:sz w:val="24"/>
          <w:szCs w:val="24"/>
          <w:lang w:val="el-GR"/>
        </w:rPr>
        <w:t>γιατι</w:t>
      </w:r>
      <w:proofErr w:type="spellEnd"/>
      <w:r>
        <w:rPr>
          <w:sz w:val="24"/>
          <w:szCs w:val="24"/>
          <w:lang w:val="el-GR"/>
        </w:rPr>
        <w:t xml:space="preserve"> δεν εντοπίσαμε τις κατάλληλες βιβλιοθήκες .</w:t>
      </w:r>
      <w:r w:rsidR="00534203">
        <w:rPr>
          <w:sz w:val="24"/>
          <w:szCs w:val="24"/>
          <w:lang w:val="el-GR"/>
        </w:rPr>
        <w:t>Τελικά δ</w:t>
      </w:r>
      <w:r>
        <w:rPr>
          <w:sz w:val="24"/>
          <w:szCs w:val="24"/>
          <w:lang w:val="el-GR"/>
        </w:rPr>
        <w:t xml:space="preserve">ιαβάσαμε </w:t>
      </w:r>
      <w:r w:rsidR="00534203">
        <w:rPr>
          <w:sz w:val="24"/>
          <w:szCs w:val="24"/>
          <w:lang w:val="el-GR"/>
        </w:rPr>
        <w:t xml:space="preserve">,κωδικοποιήσαμε </w:t>
      </w:r>
      <w:proofErr w:type="spellStart"/>
      <w:r w:rsidR="00534203">
        <w:rPr>
          <w:sz w:val="24"/>
          <w:szCs w:val="24"/>
          <w:lang w:val="el-GR"/>
        </w:rPr>
        <w:t>ανα</w:t>
      </w:r>
      <w:proofErr w:type="spellEnd"/>
      <w:r w:rsidR="00534203">
        <w:rPr>
          <w:sz w:val="24"/>
          <w:szCs w:val="24"/>
          <w:lang w:val="el-GR"/>
        </w:rPr>
        <w:t xml:space="preserve"> </w:t>
      </w:r>
      <w:r w:rsidR="00534203">
        <w:rPr>
          <w:sz w:val="24"/>
          <w:szCs w:val="24"/>
        </w:rPr>
        <w:t>frame</w:t>
      </w:r>
      <w:r w:rsidR="00534203"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αποθηκεύσαμε</w:t>
      </w:r>
      <w:r w:rsidRPr="00954EF4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  <w:lang w:val="el-GR"/>
        </w:rPr>
        <w:t>τ</w:t>
      </w:r>
      <w:r w:rsidR="00534203">
        <w:rPr>
          <w:sz w:val="24"/>
          <w:szCs w:val="24"/>
          <w:lang w:val="el-GR"/>
        </w:rPr>
        <w:t xml:space="preserve">ο αρχείο βίντεο ως </w:t>
      </w:r>
      <w:r w:rsidR="00534203">
        <w:rPr>
          <w:sz w:val="24"/>
          <w:szCs w:val="24"/>
        </w:rPr>
        <w:t>lossless</w:t>
      </w:r>
      <w:r w:rsidR="00534203" w:rsidRPr="00534203">
        <w:rPr>
          <w:sz w:val="24"/>
          <w:szCs w:val="24"/>
          <w:lang w:val="el-GR"/>
        </w:rPr>
        <w:t xml:space="preserve"> </w:t>
      </w:r>
      <w:proofErr w:type="spellStart"/>
      <w:r w:rsidR="00534203">
        <w:rPr>
          <w:sz w:val="24"/>
          <w:szCs w:val="24"/>
        </w:rPr>
        <w:t>avi</w:t>
      </w:r>
      <w:proofErr w:type="spellEnd"/>
      <w:r w:rsidR="00534203" w:rsidRPr="00534203">
        <w:rPr>
          <w:sz w:val="24"/>
          <w:szCs w:val="24"/>
          <w:lang w:val="el-GR"/>
        </w:rPr>
        <w:t xml:space="preserve"> </w:t>
      </w:r>
      <w:r w:rsidR="00534203">
        <w:rPr>
          <w:sz w:val="24"/>
          <w:szCs w:val="24"/>
          <w:lang w:val="el-GR"/>
        </w:rPr>
        <w:t>.</w:t>
      </w:r>
    </w:p>
    <w:p w14:paraId="55798321" w14:textId="4C892B98" w:rsidR="00534203" w:rsidRDefault="00534203" w:rsidP="00E930D2">
      <w:pPr>
        <w:tabs>
          <w:tab w:val="left" w:pos="2027"/>
        </w:tabs>
        <w:rPr>
          <w:sz w:val="24"/>
          <w:szCs w:val="24"/>
          <w:lang w:val="el-GR"/>
        </w:rPr>
      </w:pPr>
    </w:p>
    <w:p w14:paraId="455A417B" w14:textId="44A319CD" w:rsidR="00534203" w:rsidRPr="00534203" w:rsidRDefault="00534203" w:rsidP="00E930D2">
      <w:pPr>
        <w:tabs>
          <w:tab w:val="left" w:pos="2027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Επίσης</w:t>
      </w:r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</w:rPr>
        <w:t>Media</w:t>
      </w:r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Players</w:t>
      </w:r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είχαμε εγκατεστημένους για</w:t>
      </w:r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κάποιο περίεργο λόγο δεν υποστηρίζαν </w:t>
      </w:r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lossless</w:t>
      </w:r>
      <w:r w:rsidRPr="00534203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  <w:lang w:val="el-GR"/>
        </w:rPr>
        <w:t xml:space="preserve">.  Για ευκολία δημιουργήσαμε έναν </w:t>
      </w:r>
      <w:proofErr w:type="spellStart"/>
      <w:r>
        <w:rPr>
          <w:sz w:val="24"/>
          <w:szCs w:val="24"/>
        </w:rPr>
        <w:t>aviPlayer</w:t>
      </w:r>
      <w:proofErr w:type="spellEnd"/>
      <w:r w:rsidRPr="00534203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53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τα υποστηρίζει.</w:t>
      </w:r>
    </w:p>
    <w:p w14:paraId="580ACB55" w14:textId="77777777" w:rsidR="00534203" w:rsidRPr="00534203" w:rsidRDefault="00534203" w:rsidP="00E930D2">
      <w:pPr>
        <w:tabs>
          <w:tab w:val="left" w:pos="2027"/>
        </w:tabs>
        <w:rPr>
          <w:sz w:val="24"/>
          <w:szCs w:val="24"/>
          <w:lang w:val="el-GR"/>
        </w:rPr>
      </w:pPr>
    </w:p>
    <w:p w14:paraId="515B7C36" w14:textId="77777777" w:rsidR="00964D90" w:rsidRPr="00534203" w:rsidRDefault="00964D90" w:rsidP="00E930D2">
      <w:pPr>
        <w:tabs>
          <w:tab w:val="left" w:pos="2027"/>
        </w:tabs>
        <w:rPr>
          <w:sz w:val="24"/>
          <w:szCs w:val="24"/>
          <w:lang w:val="el-GR"/>
        </w:rPr>
      </w:pPr>
    </w:p>
    <w:p w14:paraId="0617BE79" w14:textId="5F7357F8" w:rsidR="00E930D2" w:rsidRPr="009E06F0" w:rsidRDefault="00E930D2" w:rsidP="00E930D2">
      <w:pPr>
        <w:pStyle w:val="Heading1"/>
        <w:rPr>
          <w:lang w:val="el-GR"/>
        </w:rPr>
      </w:pPr>
      <w:r>
        <w:rPr>
          <w:lang w:val="el-GR"/>
        </w:rPr>
        <w:t>Πηγές</w:t>
      </w:r>
    </w:p>
    <w:p w14:paraId="042A72AB" w14:textId="6B7DCCBB" w:rsidR="00E930D2" w:rsidRPr="009E06F0" w:rsidRDefault="00E930D2" w:rsidP="00E930D2">
      <w:pPr>
        <w:tabs>
          <w:tab w:val="left" w:pos="2027"/>
        </w:tabs>
        <w:rPr>
          <w:sz w:val="24"/>
          <w:szCs w:val="24"/>
          <w:lang w:val="el-GR"/>
        </w:rPr>
      </w:pPr>
    </w:p>
    <w:p w14:paraId="54240E21" w14:textId="3A13B18B" w:rsidR="00E930D2" w:rsidRPr="009D000A" w:rsidRDefault="00520D29" w:rsidP="00E930D2">
      <w:pPr>
        <w:pStyle w:val="ListParagraph"/>
        <w:numPr>
          <w:ilvl w:val="0"/>
          <w:numId w:val="32"/>
        </w:numPr>
        <w:tabs>
          <w:tab w:val="left" w:pos="2027"/>
        </w:tabs>
        <w:rPr>
          <w:sz w:val="24"/>
          <w:szCs w:val="24"/>
        </w:rPr>
      </w:pPr>
      <w:hyperlink r:id="rId18" w:history="1">
        <w:r w:rsidR="00E930D2" w:rsidRPr="00E930D2">
          <w:rPr>
            <w:color w:val="0000FF"/>
            <w:u w:val="single"/>
          </w:rPr>
          <w:t>A Survey on different techniques of steganography (matec-conferences.org)</w:t>
        </w:r>
      </w:hyperlink>
    </w:p>
    <w:p w14:paraId="208EF977" w14:textId="0794C301" w:rsidR="009D000A" w:rsidRPr="005A634C" w:rsidRDefault="00520D29" w:rsidP="00E930D2">
      <w:pPr>
        <w:pStyle w:val="ListParagraph"/>
        <w:numPr>
          <w:ilvl w:val="0"/>
          <w:numId w:val="32"/>
        </w:numPr>
        <w:tabs>
          <w:tab w:val="left" w:pos="2027"/>
        </w:tabs>
        <w:rPr>
          <w:sz w:val="24"/>
          <w:szCs w:val="24"/>
        </w:rPr>
      </w:pPr>
      <w:hyperlink r:id="rId19" w:history="1">
        <w:r w:rsidR="009D000A" w:rsidRPr="009D000A">
          <w:rPr>
            <w:color w:val="0000FF"/>
            <w:u w:val="single"/>
          </w:rPr>
          <w:t>(PDF) Hiding data in images using DCT steganography techniques with compression algorithms (researchgate.net)</w:t>
        </w:r>
      </w:hyperlink>
    </w:p>
    <w:p w14:paraId="7109A466" w14:textId="4BA3E6E2" w:rsidR="005A634C" w:rsidRPr="00E930D2" w:rsidRDefault="00520D29" w:rsidP="00E930D2">
      <w:pPr>
        <w:pStyle w:val="ListParagraph"/>
        <w:numPr>
          <w:ilvl w:val="0"/>
          <w:numId w:val="32"/>
        </w:numPr>
        <w:tabs>
          <w:tab w:val="left" w:pos="2027"/>
        </w:tabs>
        <w:rPr>
          <w:sz w:val="24"/>
          <w:szCs w:val="24"/>
        </w:rPr>
      </w:pPr>
      <w:hyperlink r:id="rId20" w:history="1">
        <w:r w:rsidR="005A634C" w:rsidRPr="005A634C">
          <w:rPr>
            <w:color w:val="0000FF"/>
            <w:u w:val="single"/>
          </w:rPr>
          <w:t>steganography/steganography.pdf at master · Gunjan933/steganography · GitHub</w:t>
        </w:r>
      </w:hyperlink>
    </w:p>
    <w:sectPr w:rsidR="005A634C" w:rsidRPr="00E930D2" w:rsidSect="00855982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7B16B" w14:textId="77777777" w:rsidR="00520D29" w:rsidRDefault="00520D29" w:rsidP="00855982">
      <w:pPr>
        <w:spacing w:after="0" w:line="240" w:lineRule="auto"/>
      </w:pPr>
      <w:r>
        <w:separator/>
      </w:r>
    </w:p>
  </w:endnote>
  <w:endnote w:type="continuationSeparator" w:id="0">
    <w:p w14:paraId="373DC643" w14:textId="77777777" w:rsidR="00520D29" w:rsidRDefault="00520D2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891BC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98A1C" w14:textId="77777777" w:rsidR="00520D29" w:rsidRDefault="00520D29" w:rsidP="00855982">
      <w:pPr>
        <w:spacing w:after="0" w:line="240" w:lineRule="auto"/>
      </w:pPr>
      <w:r>
        <w:separator/>
      </w:r>
    </w:p>
  </w:footnote>
  <w:footnote w:type="continuationSeparator" w:id="0">
    <w:p w14:paraId="37CD6774" w14:textId="77777777" w:rsidR="00520D29" w:rsidRDefault="00520D2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35pt;height:11.35pt" o:bullet="t">
        <v:imagedata r:id="rId1" o:title="msoA699"/>
      </v:shape>
    </w:pict>
  </w:numPicBullet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04E8C"/>
    <w:multiLevelType w:val="hybridMultilevel"/>
    <w:tmpl w:val="20C2F48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CB6998"/>
    <w:multiLevelType w:val="hybridMultilevel"/>
    <w:tmpl w:val="6A4A0F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DD1FB3"/>
    <w:multiLevelType w:val="hybridMultilevel"/>
    <w:tmpl w:val="ACCC7A3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126FC"/>
    <w:multiLevelType w:val="hybridMultilevel"/>
    <w:tmpl w:val="825C70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03B70"/>
    <w:multiLevelType w:val="hybridMultilevel"/>
    <w:tmpl w:val="03566C92"/>
    <w:lvl w:ilvl="0" w:tplc="0408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EDE7001"/>
    <w:multiLevelType w:val="hybridMultilevel"/>
    <w:tmpl w:val="79F2B2DA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4"/>
  </w:num>
  <w:num w:numId="31">
    <w:abstractNumId w:val="22"/>
  </w:num>
  <w:num w:numId="32">
    <w:abstractNumId w:val="23"/>
  </w:num>
  <w:num w:numId="33">
    <w:abstractNumId w:val="17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AE"/>
    <w:rsid w:val="000710F6"/>
    <w:rsid w:val="000802D0"/>
    <w:rsid w:val="00133E1B"/>
    <w:rsid w:val="001D4362"/>
    <w:rsid w:val="00217322"/>
    <w:rsid w:val="0027332C"/>
    <w:rsid w:val="002E4D92"/>
    <w:rsid w:val="002E6BAF"/>
    <w:rsid w:val="003E763A"/>
    <w:rsid w:val="00402DFE"/>
    <w:rsid w:val="004143BE"/>
    <w:rsid w:val="00520D29"/>
    <w:rsid w:val="0052576B"/>
    <w:rsid w:val="00534203"/>
    <w:rsid w:val="005A634C"/>
    <w:rsid w:val="005E346C"/>
    <w:rsid w:val="00600E77"/>
    <w:rsid w:val="00615C01"/>
    <w:rsid w:val="00626F1F"/>
    <w:rsid w:val="007833A7"/>
    <w:rsid w:val="00825654"/>
    <w:rsid w:val="00855982"/>
    <w:rsid w:val="00874EBE"/>
    <w:rsid w:val="00892E0E"/>
    <w:rsid w:val="008A07F5"/>
    <w:rsid w:val="00954EF4"/>
    <w:rsid w:val="00964D90"/>
    <w:rsid w:val="009D000A"/>
    <w:rsid w:val="009E06F0"/>
    <w:rsid w:val="009F1FB2"/>
    <w:rsid w:val="00A10484"/>
    <w:rsid w:val="00AE0049"/>
    <w:rsid w:val="00B400E3"/>
    <w:rsid w:val="00C95768"/>
    <w:rsid w:val="00CF29CE"/>
    <w:rsid w:val="00D81A2B"/>
    <w:rsid w:val="00E772AE"/>
    <w:rsid w:val="00E930D2"/>
    <w:rsid w:val="00F0369D"/>
    <w:rsid w:val="00FD262C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9414"/>
  <w15:chartTrackingRefBased/>
  <w15:docId w15:val="{C7F84CA5-DE9F-4835-80C9-81510511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772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30D2"/>
    <w:rPr>
      <w:b/>
      <w:bCs/>
    </w:rPr>
  </w:style>
  <w:style w:type="paragraph" w:customStyle="1" w:styleId="selectionshareable">
    <w:name w:val="selectionshareable"/>
    <w:basedOn w:val="Normal"/>
    <w:rsid w:val="00E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s://www.matec-conferences.org/articles/matecconf/pdf/2016/20/matecconf_icaet2016_02003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uperuser.com/questions/1221647/is-it-possible-to-convert-jpeg-to-a-lossless-format-and-convert-it-back-withou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Gunjan933/steganography/blob/master/Detailed_theory_paper/steganography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matec-conferences.org/articles/matecconf/pdf/2016/20/matecconf_icaet2016_02003.pdf" TargetMode="External"/><Relationship Id="rId19" Type="http://schemas.openxmlformats.org/officeDocument/2006/relationships/hyperlink" Target="https://www.researchgate.net/publication/330565811_Hiding_data_in_images_using_DCT_steganography_techniques_with_compression_algorithm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Microsoft.Office.Desktop_8wekyb3d8bbwe\LocalCache\Roaming\Microsoft\Templates\&#931;&#967;&#949;&#948;&#943;&#945;&#963;&#951;%20&#945;&#957;&#945;&#966;&#959;&#961;&#940;&#962;%20(&#954;&#949;&#957;&#972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αναφοράς (κενό)</Template>
  <TotalTime>0</TotalTime>
  <Pages>5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KONSTANTINOS KOURLOS</cp:lastModifiedBy>
  <cp:revision>11</cp:revision>
  <dcterms:created xsi:type="dcterms:W3CDTF">2020-12-11T12:29:00Z</dcterms:created>
  <dcterms:modified xsi:type="dcterms:W3CDTF">2021-01-12T15:15:00Z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